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50" w:rsidRDefault="00174750"/>
    <w:p w:rsidR="00174750" w:rsidRDefault="008169AF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6.3pt;margin-top:14.25pt;width:154.5pt;height:61.35pt;z-index:251661312">
            <v:imagedata r:id="rId10" o:title=""/>
          </v:shape>
        </w:pict>
      </w:r>
    </w:p>
    <w:p w:rsidR="00174750" w:rsidRDefault="00174750"/>
    <w:p w:rsidR="00174750" w:rsidRDefault="00CF2FDA">
      <w:r>
        <w:rPr>
          <w:rFonts w:ascii="Arial" w:hAnsi="Arial" w:cs="Arial"/>
          <w:i/>
          <w:sz w:val="37"/>
          <w:szCs w:val="37"/>
        </w:rPr>
        <w:t>[[titel]]</w:t>
      </w:r>
    </w:p>
    <w:p w:rsidR="00174750" w:rsidRDefault="00174750"/>
    <w:p w:rsidR="00174750" w:rsidRDefault="00174750"/>
    <w:p w:rsidR="00174750" w:rsidRDefault="001A598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737DF2" wp14:editId="60B39AE8">
                <wp:simplePos x="0" y="0"/>
                <wp:positionH relativeFrom="column">
                  <wp:posOffset>3648074</wp:posOffset>
                </wp:positionH>
                <wp:positionV relativeFrom="paragraph">
                  <wp:posOffset>156210</wp:posOffset>
                </wp:positionV>
                <wp:extent cx="2943225" cy="2095500"/>
                <wp:effectExtent l="0" t="0" r="0" b="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Rechnungsnummer</w:t>
                            </w:r>
                            <w:r w:rsidR="001A598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0" w:name="rechnungsnr"/>
                            <w:bookmarkEnd w:id="0"/>
                            <w:r w:rsidR="002A6845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[[rechnungsnr]]</w:t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985"/>
                                <w:tab w:val="left" w:pos="3780"/>
                                <w:tab w:val="left" w:pos="4479"/>
                                <w:tab w:val="left" w:pos="7655"/>
                              </w:tabs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Rechnungsdatum: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1" w:name="rechnungsdatum"/>
                            <w:bookmarkEnd w:id="1"/>
                            <w:r w:rsidR="00CF2FDA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[[rechnungsdatum]]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1080"/>
                                <w:tab w:val="left" w:pos="1985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Auftragsnummer:</w:t>
                            </w:r>
                            <w:bookmarkStart w:id="2" w:name="auftragsnr"/>
                            <w:bookmarkEnd w:id="2"/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[[auftragsnr]]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2"/>
                                <w:szCs w:val="12"/>
                              </w:rPr>
                              <w:t xml:space="preserve">                </w:t>
                            </w:r>
                            <w:r w:rsidRPr="002C2F42">
                              <w:rPr>
                                <w:rFonts w:ascii="Arial" w:eastAsia="Times New Roman" w:hAnsi="Arial"/>
                                <w:color w:val="181412"/>
                                <w:spacing w:val="20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8E158D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Lieferscheinnummer: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3" w:name="lieferscheinnr"/>
                            <w:bookmarkEnd w:id="3"/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[[lieferscheinnr]]</w:t>
                            </w: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74750" w:rsidRPr="002C2F42" w:rsidRDefault="00174750" w:rsidP="00174750">
                            <w:pPr>
                              <w:tabs>
                                <w:tab w:val="left" w:pos="900"/>
                                <w:tab w:val="left" w:pos="1985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</w:pPr>
                            <w:r w:rsidRPr="002C2F42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Versanddatum:</w:t>
                            </w:r>
                            <w:r w:rsidR="001136F3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bookmarkStart w:id="4" w:name="Lieferdatum"/>
                            <w:bookmarkEnd w:id="4"/>
                            <w:r w:rsidR="008169AF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[[lieferdatum]]</w:t>
                            </w:r>
                          </w:p>
                          <w:p w:rsidR="00174750" w:rsidRPr="00612F72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174750" w:rsidRPr="008E7784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E7784">
                              <w:rPr>
                                <w:rFonts w:ascii="Arial" w:eastAsia="Times New Roman" w:hAnsi="Arial"/>
                                <w:bCs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  <w:t>Wichtig:</w:t>
                            </w:r>
                          </w:p>
                          <w:p w:rsidR="00174750" w:rsidRPr="008537FB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B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ei Überweisung zwecks Zuordnung bitte </w:t>
                            </w:r>
                            <w:r w:rsidRPr="00EE573C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>unbedingt Rechnungsnummer</w:t>
                            </w:r>
                            <w:r w:rsidRPr="00912E44">
                              <w:rPr>
                                <w:rFonts w:ascii="Arial" w:eastAsia="Times New Roman" w:hAnsi="Arial"/>
                                <w:bCs/>
                                <w:sz w:val="18"/>
                                <w:szCs w:val="18"/>
                              </w:rPr>
                              <w:t xml:space="preserve"> mit angeben</w:t>
                            </w:r>
                          </w:p>
                          <w:p w:rsidR="00174750" w:rsidRPr="002147C3" w:rsidRDefault="00174750" w:rsidP="00174750">
                            <w:pPr>
                              <w:tabs>
                                <w:tab w:val="left" w:pos="900"/>
                                <w:tab w:val="right" w:pos="2700"/>
                                <w:tab w:val="left" w:pos="3780"/>
                              </w:tabs>
                              <w:spacing w:before="60"/>
                              <w:ind w:right="136"/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Times New Roman" w:hAnsi="Arial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     </w:t>
                            </w:r>
                          </w:p>
                          <w:p w:rsidR="00174750" w:rsidRPr="002147C3" w:rsidRDefault="00174750" w:rsidP="001747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87.25pt;margin-top:12.3pt;width:231.75pt;height:1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CWugIAALs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" filled="f" stroked="f" strokecolor="blue">
                <v:textbox>
                  <w:txbxContent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Rechnungsnummer</w:t>
                      </w:r>
                      <w:r w:rsidR="001A598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5" w:name="rechnungsnr"/>
                      <w:bookmarkEnd w:id="5"/>
                      <w:r w:rsidR="002A6845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[[rechnungsnr]]</w:t>
                      </w:r>
                    </w:p>
                    <w:p w:rsidR="00174750" w:rsidRDefault="00174750" w:rsidP="00174750">
                      <w:pPr>
                        <w:tabs>
                          <w:tab w:val="left" w:pos="1985"/>
                          <w:tab w:val="left" w:pos="3780"/>
                          <w:tab w:val="left" w:pos="4479"/>
                          <w:tab w:val="left" w:pos="7655"/>
                        </w:tabs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Rechnungsdatum: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6" w:name="rechnungsdatum"/>
                      <w:bookmarkEnd w:id="6"/>
                      <w:r w:rsidR="00CF2FDA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[[rechnungsdatum]]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</w:p>
                    <w:p w:rsidR="00174750" w:rsidRPr="002C2F42" w:rsidRDefault="00174750" w:rsidP="00174750">
                      <w:pPr>
                        <w:tabs>
                          <w:tab w:val="left" w:pos="1080"/>
                          <w:tab w:val="left" w:pos="1985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Auftragsnummer:</w:t>
                      </w:r>
                      <w:bookmarkStart w:id="7" w:name="auftragsnr"/>
                      <w:bookmarkEnd w:id="7"/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[[auftragsnr]]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br/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2"/>
                          <w:szCs w:val="12"/>
                        </w:rPr>
                        <w:t xml:space="preserve">                </w:t>
                      </w:r>
                      <w:r w:rsidRPr="002C2F42">
                        <w:rPr>
                          <w:rFonts w:ascii="Arial" w:eastAsia="Times New Roman" w:hAnsi="Arial"/>
                          <w:color w:val="181412"/>
                          <w:spacing w:val="20"/>
                          <w:sz w:val="10"/>
                          <w:szCs w:val="10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5"/>
                          <w:szCs w:val="15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0"/>
                          <w:szCs w:val="10"/>
                        </w:rPr>
                        <w:t xml:space="preserve"> 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8E158D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Lieferscheinnummer: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8" w:name="lieferscheinnr"/>
                      <w:bookmarkEnd w:id="8"/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[[lieferscheinnr]]</w:t>
                      </w: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174750" w:rsidRPr="002C2F42" w:rsidRDefault="00174750" w:rsidP="00174750">
                      <w:pPr>
                        <w:tabs>
                          <w:tab w:val="left" w:pos="900"/>
                          <w:tab w:val="left" w:pos="1985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</w:pPr>
                      <w:r w:rsidRPr="002C2F42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Versanddatum:</w:t>
                      </w:r>
                      <w:r w:rsidR="001136F3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ab/>
                      </w:r>
                      <w:bookmarkStart w:id="9" w:name="Lieferdatum"/>
                      <w:bookmarkEnd w:id="9"/>
                      <w:r w:rsidR="008169AF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[[lieferdatum]]</w:t>
                      </w:r>
                    </w:p>
                    <w:p w:rsidR="00174750" w:rsidRPr="00612F72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174750" w:rsidRPr="008E7784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8E7784">
                        <w:rPr>
                          <w:rFonts w:ascii="Arial" w:eastAsia="Times New Roman" w:hAnsi="Arial"/>
                          <w:bCs/>
                          <w:color w:val="FF0000"/>
                          <w:sz w:val="18"/>
                          <w:szCs w:val="18"/>
                          <w:u w:val="single"/>
                        </w:rPr>
                        <w:t>Wichtig:</w:t>
                      </w:r>
                    </w:p>
                    <w:p w:rsidR="00174750" w:rsidRPr="008537FB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2"/>
                          <w:szCs w:val="2"/>
                          <w:u w:val="single"/>
                        </w:rPr>
                      </w:pP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B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ei Überweisung zwecks Zuordnung bitte </w:t>
                      </w:r>
                      <w:r w:rsidRPr="00EE573C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>unbedingt Rechnungsnummer</w:t>
                      </w:r>
                      <w:r w:rsidRPr="00912E44">
                        <w:rPr>
                          <w:rFonts w:ascii="Arial" w:eastAsia="Times New Roman" w:hAnsi="Arial"/>
                          <w:bCs/>
                          <w:sz w:val="18"/>
                          <w:szCs w:val="18"/>
                        </w:rPr>
                        <w:t xml:space="preserve"> mit angeben</w:t>
                      </w:r>
                    </w:p>
                    <w:p w:rsidR="00174750" w:rsidRPr="002147C3" w:rsidRDefault="00174750" w:rsidP="00174750">
                      <w:pPr>
                        <w:tabs>
                          <w:tab w:val="left" w:pos="900"/>
                          <w:tab w:val="right" w:pos="2700"/>
                          <w:tab w:val="left" w:pos="3780"/>
                        </w:tabs>
                        <w:spacing w:before="60"/>
                        <w:ind w:right="136"/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Times New Roman" w:hAnsi="Arial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         </w:t>
                      </w:r>
                    </w:p>
                    <w:p w:rsidR="00174750" w:rsidRPr="002147C3" w:rsidRDefault="00174750" w:rsidP="00174750"/>
                  </w:txbxContent>
                </v:textbox>
              </v:shape>
            </w:pict>
          </mc:Fallback>
        </mc:AlternateContent>
      </w:r>
    </w:p>
    <w:p w:rsidR="00174750" w:rsidRDefault="00174750">
      <w:bookmarkStart w:id="10" w:name="_GoBack"/>
      <w:bookmarkEnd w:id="10"/>
    </w:p>
    <w:p w:rsidR="00174750" w:rsidRDefault="00D9276D">
      <w:r>
        <w:t>An:</w:t>
      </w:r>
    </w:p>
    <w:tbl>
      <w:tblPr>
        <w:tblW w:w="2498" w:type="pct"/>
        <w:tblLook w:val="04A0" w:firstRow="1" w:lastRow="0" w:firstColumn="1" w:lastColumn="0" w:noHBand="0" w:noVBand="1"/>
        <w:tblDescription w:val="Contact information"/>
      </w:tblPr>
      <w:tblGrid>
        <w:gridCol w:w="5007"/>
      </w:tblGrid>
      <w:tr w:rsidR="00174750" w:rsidTr="00174750">
        <w:tc>
          <w:tcPr>
            <w:tcW w:w="5008" w:type="dxa"/>
          </w:tcPr>
          <w:p w:rsidR="00174750" w:rsidRPr="00017DC2" w:rsidRDefault="00A737D6" w:rsidP="008D13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[[firma]]</w:t>
            </w:r>
          </w:p>
          <w:p w:rsidR="00174750" w:rsidRPr="00017DC2" w:rsidRDefault="002A6845" w:rsidP="002A684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[[adresse]]</w:t>
            </w:r>
          </w:p>
        </w:tc>
      </w:tr>
    </w:tbl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p w:rsidR="00174750" w:rsidRDefault="00174750"/>
    <w:tbl>
      <w:tblPr>
        <w:tblStyle w:val="Tabellenraster"/>
        <w:tblW w:w="0" w:type="auto"/>
        <w:tblInd w:w="108" w:type="dxa"/>
        <w:tblLook w:val="01E0" w:firstRow="1" w:lastRow="1" w:firstColumn="1" w:lastColumn="1" w:noHBand="0" w:noVBand="0"/>
      </w:tblPr>
      <w:tblGrid>
        <w:gridCol w:w="887"/>
        <w:gridCol w:w="1698"/>
        <w:gridCol w:w="2466"/>
        <w:gridCol w:w="926"/>
        <w:gridCol w:w="2113"/>
        <w:gridCol w:w="1691"/>
      </w:tblGrid>
      <w:tr w:rsidR="00174750" w:rsidRPr="009345F6" w:rsidTr="008D1340">
        <w:trPr>
          <w:trHeight w:val="510"/>
        </w:trPr>
        <w:tc>
          <w:tcPr>
            <w:tcW w:w="887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bookmarkStart w:id="11" w:name="MapTableNoHeading"/>
            <w:r w:rsidRPr="009345F6">
              <w:rPr>
                <w:rFonts w:ascii="Arial" w:hAnsi="Arial" w:cs="Arial"/>
                <w:b/>
                <w:sz w:val="17"/>
                <w:szCs w:val="17"/>
              </w:rPr>
              <w:t>Position</w:t>
            </w:r>
          </w:p>
        </w:tc>
        <w:tc>
          <w:tcPr>
            <w:tcW w:w="1698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Artikelnummer</w:t>
            </w:r>
          </w:p>
        </w:tc>
        <w:tc>
          <w:tcPr>
            <w:tcW w:w="246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Artikelbezeichnung</w:t>
            </w:r>
          </w:p>
        </w:tc>
        <w:tc>
          <w:tcPr>
            <w:tcW w:w="926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Menge</w:t>
            </w:r>
          </w:p>
        </w:tc>
        <w:tc>
          <w:tcPr>
            <w:tcW w:w="2113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Nettopreis pro Artikel in EURO</w:t>
            </w:r>
          </w:p>
        </w:tc>
        <w:tc>
          <w:tcPr>
            <w:tcW w:w="1691" w:type="dxa"/>
            <w:shd w:val="pct15" w:color="008000" w:fill="auto"/>
            <w:vAlign w:val="center"/>
          </w:tcPr>
          <w:p w:rsidR="00174750" w:rsidRPr="009345F6" w:rsidRDefault="00174750" w:rsidP="008D134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9345F6">
              <w:rPr>
                <w:rFonts w:ascii="Arial" w:hAnsi="Arial" w:cs="Arial"/>
                <w:b/>
                <w:sz w:val="17"/>
                <w:szCs w:val="17"/>
              </w:rPr>
              <w:t>Nettogesamtpreis in EURO</w:t>
            </w:r>
          </w:p>
        </w:tc>
      </w:tr>
      <w:tr w:rsidR="00174750" w:rsidTr="008D1340">
        <w:trPr>
          <w:trHeight w:val="510"/>
        </w:trPr>
        <w:tc>
          <w:tcPr>
            <w:tcW w:w="887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vAlign w:val="center"/>
          </w:tcPr>
          <w:p w:rsidR="00174750" w:rsidRPr="001F63B5" w:rsidRDefault="00174750" w:rsidP="008D134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:rsidR="00174750" w:rsidRPr="00903E06" w:rsidRDefault="00174750" w:rsidP="008D1340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1" w:type="dxa"/>
            <w:vAlign w:val="center"/>
          </w:tcPr>
          <w:p w:rsidR="00174750" w:rsidRDefault="00174750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tbl>
      <w:tblPr>
        <w:tblStyle w:val="Tabellenraster1"/>
        <w:tblW w:w="0" w:type="auto"/>
        <w:tblInd w:w="108" w:type="dxa"/>
        <w:tblLook w:val="01E0" w:firstRow="1" w:lastRow="1" w:firstColumn="1" w:lastColumn="1" w:noHBand="0" w:noVBand="0"/>
      </w:tblPr>
      <w:tblGrid>
        <w:gridCol w:w="2585"/>
        <w:gridCol w:w="5505"/>
        <w:gridCol w:w="1691"/>
      </w:tblGrid>
      <w:tr w:rsidR="00174750" w:rsidTr="008D1340">
        <w:trPr>
          <w:trHeight w:val="510"/>
        </w:trPr>
        <w:tc>
          <w:tcPr>
            <w:tcW w:w="8090" w:type="dxa"/>
            <w:gridSpan w:val="2"/>
            <w:tcBorders>
              <w:bottom w:val="single" w:sz="12" w:space="0" w:color="auto"/>
            </w:tcBorders>
            <w:vAlign w:val="center"/>
          </w:tcPr>
          <w:p w:rsidR="00174750" w:rsidRPr="0063725D" w:rsidRDefault="00174750" w:rsidP="008D1340">
            <w:pPr>
              <w:rPr>
                <w:rFonts w:ascii="Arial" w:hAnsi="Arial" w:cs="Arial"/>
                <w:sz w:val="17"/>
                <w:szCs w:val="17"/>
              </w:rPr>
            </w:pPr>
            <w:bookmarkStart w:id="12" w:name="liste2"/>
            <w:bookmarkEnd w:id="11"/>
            <w:r w:rsidRPr="0063725D">
              <w:rPr>
                <w:rFonts w:ascii="Arial" w:hAnsi="Arial" w:cs="Arial"/>
                <w:sz w:val="18"/>
                <w:szCs w:val="18"/>
              </w:rPr>
              <w:t>Frachtkosten in EURO</w:t>
            </w: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:rsidR="00174750" w:rsidRPr="006D7593" w:rsidRDefault="008169AF" w:rsidP="00DA311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3" w:name="lieferkosten"/>
            <w:bookmarkEnd w:id="13"/>
            <w:r>
              <w:rPr>
                <w:rFonts w:ascii="Arial" w:hAnsi="Arial" w:cs="Arial"/>
                <w:sz w:val="18"/>
                <w:szCs w:val="18"/>
              </w:rPr>
              <w:t>[[lieferkosten]]</w:t>
            </w:r>
          </w:p>
        </w:tc>
      </w:tr>
      <w:tr w:rsidR="00174750" w:rsidTr="008D1340">
        <w:trPr>
          <w:trHeight w:val="510"/>
        </w:trPr>
        <w:tc>
          <w:tcPr>
            <w:tcW w:w="2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D1340">
            <w:pPr>
              <w:rPr>
                <w:rFonts w:ascii="Arial" w:hAnsi="Arial" w:cs="Arial"/>
                <w:b/>
                <w:sz w:val="17"/>
                <w:szCs w:val="17"/>
              </w:rPr>
            </w:pPr>
            <w:r w:rsidRPr="008E7784">
              <w:rPr>
                <w:rFonts w:ascii="Arial" w:hAnsi="Arial" w:cs="Arial"/>
                <w:b/>
                <w:sz w:val="17"/>
                <w:szCs w:val="17"/>
              </w:rPr>
              <w:t>Mehrwertsteuer in EURO</w:t>
            </w:r>
          </w:p>
        </w:tc>
        <w:tc>
          <w:tcPr>
            <w:tcW w:w="5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8E7784" w:rsidRDefault="00174750" w:rsidP="008169A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8E7784">
              <w:rPr>
                <w:rFonts w:ascii="Arial" w:hAnsi="Arial" w:cs="Arial"/>
                <w:sz w:val="17"/>
                <w:szCs w:val="17"/>
              </w:rPr>
              <w:t>19% von</w:t>
            </w:r>
            <w:r w:rsidRPr="008E7784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bookmarkStart w:id="14" w:name="gesamtnetto"/>
            <w:bookmarkEnd w:id="14"/>
            <w:r w:rsidR="008169AF">
              <w:rPr>
                <w:rFonts w:ascii="Arial" w:hAnsi="Arial" w:cs="Arial"/>
                <w:b/>
                <w:sz w:val="17"/>
                <w:szCs w:val="17"/>
              </w:rPr>
              <w:t>[[gesamtnetto]]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74750" w:rsidRPr="001A70FA" w:rsidRDefault="008169AF" w:rsidP="008D134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5" w:name="mehrwertsteuer"/>
            <w:bookmarkEnd w:id="15"/>
            <w:r>
              <w:rPr>
                <w:rFonts w:ascii="Arial" w:hAnsi="Arial" w:cs="Arial"/>
                <w:sz w:val="18"/>
                <w:szCs w:val="18"/>
              </w:rPr>
              <w:t>[[mehrwertsteuer]]</w:t>
            </w:r>
          </w:p>
        </w:tc>
      </w:tr>
      <w:tr w:rsidR="00174750" w:rsidRPr="00660D30" w:rsidTr="008D1340">
        <w:trPr>
          <w:trHeight w:val="510"/>
        </w:trPr>
        <w:tc>
          <w:tcPr>
            <w:tcW w:w="80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174750" w:rsidP="008D134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60D30">
              <w:rPr>
                <w:rFonts w:ascii="Arial" w:hAnsi="Arial" w:cs="Arial"/>
                <w:b/>
                <w:sz w:val="18"/>
                <w:szCs w:val="18"/>
              </w:rPr>
              <w:t>Rechnungsendbetrag in EURO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5" w:color="9BFF73" w:fill="auto"/>
            <w:vAlign w:val="center"/>
          </w:tcPr>
          <w:p w:rsidR="00174750" w:rsidRPr="00660D30" w:rsidRDefault="008169AF" w:rsidP="008D134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6" w:name="brutto"/>
            <w:bookmarkEnd w:id="16"/>
            <w:r>
              <w:rPr>
                <w:rFonts w:ascii="Arial" w:hAnsi="Arial" w:cs="Arial"/>
                <w:b/>
                <w:sz w:val="18"/>
                <w:szCs w:val="18"/>
              </w:rPr>
              <w:t>[[brutto]]</w:t>
            </w:r>
          </w:p>
        </w:tc>
      </w:tr>
      <w:bookmarkEnd w:id="12"/>
    </w:tbl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>
      <w:pPr>
        <w:pStyle w:val="KeinLeerraum"/>
        <w:rPr>
          <w:sz w:val="4"/>
        </w:rPr>
      </w:pPr>
    </w:p>
    <w:p w:rsidR="00174750" w:rsidRDefault="00174750" w:rsidP="00174750">
      <w:pPr>
        <w:jc w:val="both"/>
        <w:rPr>
          <w:rFonts w:ascii="Arial" w:hAnsi="Arial" w:cs="Arial"/>
          <w:sz w:val="16"/>
          <w:szCs w:val="16"/>
        </w:rPr>
      </w:pPr>
    </w:p>
    <w:p w:rsidR="00174750" w:rsidRPr="002C0964" w:rsidRDefault="00174750" w:rsidP="00174750">
      <w:pPr>
        <w:jc w:val="both"/>
        <w:rPr>
          <w:rFonts w:ascii="Arial" w:hAnsi="Arial" w:cs="Arial"/>
          <w:sz w:val="16"/>
          <w:szCs w:val="16"/>
        </w:rPr>
      </w:pPr>
      <w:r w:rsidRPr="002C0964">
        <w:rPr>
          <w:rFonts w:ascii="Arial" w:hAnsi="Arial" w:cs="Arial"/>
          <w:sz w:val="16"/>
          <w:szCs w:val="16"/>
        </w:rPr>
        <w:t xml:space="preserve">Die gelieferte Ware bleibt, gemäß unseren unter </w:t>
      </w:r>
      <w:hyperlink r:id="rId11" w:history="1">
        <w:r w:rsidRPr="002C0964">
          <w:rPr>
            <w:rStyle w:val="Hyperlink"/>
            <w:rFonts w:ascii="Arial" w:hAnsi="Arial" w:cs="Arial"/>
            <w:color w:val="008000"/>
            <w:sz w:val="16"/>
            <w:szCs w:val="16"/>
          </w:rPr>
          <w:t>www.Cast4Art.de</w:t>
        </w:r>
      </w:hyperlink>
      <w:r w:rsidRPr="002C0964">
        <w:rPr>
          <w:rFonts w:ascii="Arial" w:hAnsi="Arial" w:cs="Arial"/>
          <w:sz w:val="16"/>
          <w:szCs w:val="16"/>
        </w:rPr>
        <w:t xml:space="preserve"> nachlesbaren Liefer- und Zahlungsbedingungen, bis zur vollständigen Bezahlung sämtlicher Forderungen aus der Geschäftsbeziehung zwischen uns und dem Käufer unser Eigentum.</w:t>
      </w:r>
    </w:p>
    <w:p w:rsidR="00174750" w:rsidRDefault="00174750" w:rsidP="00174750">
      <w:pPr>
        <w:jc w:val="both"/>
        <w:rPr>
          <w:rFonts w:ascii="Arial" w:hAnsi="Arial" w:cs="Arial"/>
          <w:sz w:val="17"/>
          <w:szCs w:val="17"/>
        </w:rPr>
      </w:pPr>
    </w:p>
    <w:p w:rsidR="00174750" w:rsidRPr="00A72421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Zahlungsbedingung:</w:t>
      </w:r>
      <w:r w:rsidRPr="009345F6">
        <w:rPr>
          <w:rFonts w:ascii="Arial" w:hAnsi="Arial" w:cs="Arial"/>
          <w:sz w:val="17"/>
          <w:szCs w:val="17"/>
        </w:rPr>
        <w:t xml:space="preserve">  </w:t>
      </w:r>
      <w:r w:rsidRPr="009345F6">
        <w:rPr>
          <w:rFonts w:ascii="Arial" w:hAnsi="Arial" w:cs="Arial"/>
          <w:sz w:val="17"/>
          <w:szCs w:val="17"/>
        </w:rPr>
        <w:tab/>
      </w:r>
      <w:r w:rsidRPr="00A72421">
        <w:rPr>
          <w:rFonts w:ascii="Arial" w:hAnsi="Arial" w:cs="Arial"/>
          <w:sz w:val="17"/>
          <w:szCs w:val="17"/>
        </w:rPr>
        <w:t xml:space="preserve">Rechnung: Zahlung innerhalb von 7 Tagen ohne Abzug </w:t>
      </w:r>
    </w:p>
    <w:p w:rsidR="00174750" w:rsidRPr="009345F6" w:rsidRDefault="00174750" w:rsidP="00174750">
      <w:pPr>
        <w:ind w:left="2072" w:hanging="2072"/>
        <w:rPr>
          <w:rFonts w:ascii="Arial" w:hAnsi="Arial" w:cs="Arial"/>
          <w:sz w:val="17"/>
          <w:szCs w:val="17"/>
        </w:rPr>
      </w:pPr>
    </w:p>
    <w:p w:rsidR="00174750" w:rsidRPr="009345F6" w:rsidRDefault="00174750" w:rsidP="00174750">
      <w:pPr>
        <w:rPr>
          <w:rFonts w:ascii="Arial" w:hAnsi="Arial" w:cs="Arial"/>
          <w:sz w:val="17"/>
          <w:szCs w:val="17"/>
        </w:rPr>
      </w:pPr>
      <w:r w:rsidRPr="009345F6">
        <w:rPr>
          <w:rFonts w:ascii="Arial" w:hAnsi="Arial" w:cs="Arial"/>
          <w:sz w:val="17"/>
          <w:szCs w:val="17"/>
          <w:u w:val="single"/>
        </w:rPr>
        <w:t>Lieferbedingungen</w:t>
      </w:r>
      <w:r>
        <w:rPr>
          <w:rFonts w:ascii="Arial" w:hAnsi="Arial" w:cs="Arial"/>
          <w:sz w:val="17"/>
          <w:szCs w:val="17"/>
          <w:u w:val="single"/>
        </w:rPr>
        <w:t xml:space="preserve"> Worbla`s Finest</w:t>
      </w:r>
      <w:r w:rsidRPr="009345F6">
        <w:rPr>
          <w:rFonts w:ascii="Arial" w:hAnsi="Arial" w:cs="Arial"/>
          <w:sz w:val="17"/>
          <w:szCs w:val="17"/>
          <w:u w:val="single"/>
        </w:rPr>
        <w:t xml:space="preserve"> Art:</w:t>
      </w:r>
    </w:p>
    <w:p w:rsidR="00174750" w:rsidRPr="00B621DD" w:rsidRDefault="00174750" w:rsidP="00174750">
      <w:pPr>
        <w:rPr>
          <w:rFonts w:ascii="Arial" w:hAnsi="Arial" w:cs="Arial"/>
          <w:b/>
          <w:sz w:val="8"/>
          <w:szCs w:val="8"/>
        </w:rPr>
      </w:pP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b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innerhalb Deutschland:</w:t>
      </w:r>
      <w:r w:rsidRPr="00B621DD">
        <w:rPr>
          <w:rFonts w:ascii="Arial" w:hAnsi="Arial" w:cs="Arial"/>
          <w:sz w:val="17"/>
          <w:szCs w:val="17"/>
        </w:rPr>
        <w:tab/>
        <w:t>Der Mindestbestell</w:t>
      </w:r>
      <w:r>
        <w:rPr>
          <w:rFonts w:ascii="Arial" w:hAnsi="Arial" w:cs="Arial"/>
          <w:sz w:val="17"/>
          <w:szCs w:val="17"/>
        </w:rPr>
        <w:t>wert beträgt 3</w:t>
      </w:r>
      <w:r w:rsidRPr="00B621DD">
        <w:rPr>
          <w:rFonts w:ascii="Arial" w:hAnsi="Arial" w:cs="Arial"/>
          <w:sz w:val="17"/>
          <w:szCs w:val="17"/>
        </w:rPr>
        <w:t xml:space="preserve">0,00 €. Die </w:t>
      </w:r>
      <w:r>
        <w:rPr>
          <w:rFonts w:ascii="Arial" w:hAnsi="Arial" w:cs="Arial"/>
          <w:sz w:val="17"/>
          <w:szCs w:val="17"/>
        </w:rPr>
        <w:t>Versandkosten betragen 8,50 €</w:t>
      </w:r>
      <w:r w:rsidRPr="00B621DD">
        <w:rPr>
          <w:rFonts w:ascii="Arial" w:hAnsi="Arial" w:cs="Arial"/>
          <w:sz w:val="17"/>
          <w:szCs w:val="17"/>
        </w:rPr>
        <w:t>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  <w:t>innerhalb der EU:</w:t>
      </w: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3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B621DD" w:rsidRDefault="00174750" w:rsidP="00174750">
      <w:pPr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>a</w:t>
      </w:r>
      <w:r w:rsidRPr="00B621DD">
        <w:rPr>
          <w:rFonts w:ascii="Arial" w:hAnsi="Arial" w:cs="Arial"/>
          <w:sz w:val="17"/>
          <w:szCs w:val="17"/>
        </w:rPr>
        <w:t xml:space="preserve">ußerhalb der EU: </w:t>
      </w:r>
      <w:r>
        <w:rPr>
          <w:rFonts w:ascii="Arial" w:hAnsi="Arial" w:cs="Arial"/>
          <w:sz w:val="17"/>
          <w:szCs w:val="17"/>
        </w:rPr>
        <w:tab/>
      </w:r>
      <w:r w:rsidRPr="00B621DD">
        <w:rPr>
          <w:rFonts w:ascii="Arial" w:hAnsi="Arial" w:cs="Arial"/>
          <w:sz w:val="17"/>
          <w:szCs w:val="17"/>
        </w:rPr>
        <w:t>D</w:t>
      </w:r>
      <w:r>
        <w:rPr>
          <w:rFonts w:ascii="Arial" w:hAnsi="Arial" w:cs="Arial"/>
          <w:sz w:val="17"/>
          <w:szCs w:val="17"/>
        </w:rPr>
        <w:t>er Mindestbestellwert beträgt 5</w:t>
      </w:r>
      <w:r w:rsidRPr="00B621DD">
        <w:rPr>
          <w:rFonts w:ascii="Arial" w:hAnsi="Arial" w:cs="Arial"/>
          <w:sz w:val="17"/>
          <w:szCs w:val="17"/>
        </w:rPr>
        <w:t>0,00 €. Die Versandkosten werden berechnet.</w:t>
      </w:r>
    </w:p>
    <w:p w:rsidR="00174750" w:rsidRPr="004A140F" w:rsidRDefault="00174750" w:rsidP="00174750">
      <w:pPr>
        <w:rPr>
          <w:rFonts w:ascii="Arial" w:hAnsi="Arial" w:cs="Arial"/>
          <w:sz w:val="4"/>
          <w:szCs w:val="4"/>
        </w:rPr>
      </w:pPr>
    </w:p>
    <w:p w:rsidR="00174750" w:rsidRDefault="00174750" w:rsidP="00174750">
      <w:pPr>
        <w:ind w:firstLine="708"/>
        <w:rPr>
          <w:rFonts w:ascii="Arial" w:hAnsi="Arial" w:cs="Arial"/>
          <w:sz w:val="17"/>
          <w:szCs w:val="17"/>
        </w:rPr>
      </w:pPr>
      <w:r w:rsidRPr="00B621DD">
        <w:rPr>
          <w:rFonts w:ascii="Arial" w:hAnsi="Arial" w:cs="Arial"/>
          <w:sz w:val="17"/>
          <w:szCs w:val="17"/>
        </w:rPr>
        <w:t>Express</w:t>
      </w:r>
      <w:r>
        <w:rPr>
          <w:rFonts w:ascii="Arial" w:hAnsi="Arial" w:cs="Arial"/>
          <w:sz w:val="17"/>
          <w:szCs w:val="17"/>
        </w:rPr>
        <w:t>versand</w:t>
      </w:r>
      <w:r w:rsidRPr="00B621DD">
        <w:rPr>
          <w:rFonts w:ascii="Arial" w:hAnsi="Arial" w:cs="Arial"/>
          <w:sz w:val="17"/>
          <w:szCs w:val="17"/>
        </w:rPr>
        <w:t>kosten werden grundsätzlich berechnet.</w:t>
      </w:r>
    </w:p>
    <w:p w:rsidR="00174750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8466BA" w:rsidRDefault="00174750" w:rsidP="00174750">
      <w:pPr>
        <w:ind w:left="2072" w:hanging="2072"/>
        <w:rPr>
          <w:rFonts w:ascii="Arial" w:hAnsi="Arial" w:cs="Arial"/>
          <w:b/>
          <w:u w:val="single"/>
        </w:rPr>
      </w:pPr>
    </w:p>
    <w:p w:rsidR="00174750" w:rsidRPr="001A03F9" w:rsidRDefault="00174750" w:rsidP="00174750">
      <w:pPr>
        <w:jc w:val="center"/>
        <w:rPr>
          <w:rFonts w:ascii="Arial" w:hAnsi="Arial" w:cs="Arial"/>
          <w:sz w:val="18"/>
          <w:szCs w:val="18"/>
        </w:rPr>
      </w:pPr>
      <w:r w:rsidRPr="001A03F9">
        <w:rPr>
          <w:rFonts w:ascii="Arial" w:hAnsi="Arial" w:cs="Arial"/>
          <w:sz w:val="18"/>
          <w:szCs w:val="18"/>
        </w:rPr>
        <w:t xml:space="preserve">Bitte überweisen Sie den Rechnungsendbetrag </w:t>
      </w:r>
      <w:r w:rsidRPr="008A1169">
        <w:rPr>
          <w:rFonts w:ascii="Arial" w:hAnsi="Arial" w:cs="Arial"/>
          <w:sz w:val="18"/>
          <w:szCs w:val="18"/>
        </w:rPr>
        <w:t>fristgerecht</w:t>
      </w:r>
      <w:r w:rsidRPr="00C938C2">
        <w:rPr>
          <w:rFonts w:ascii="Arial" w:hAnsi="Arial" w:cs="Arial"/>
          <w:sz w:val="18"/>
          <w:szCs w:val="18"/>
        </w:rPr>
        <w:t xml:space="preserve"> </w:t>
      </w:r>
      <w:r w:rsidRPr="001A03F9">
        <w:rPr>
          <w:rFonts w:ascii="Arial" w:hAnsi="Arial" w:cs="Arial"/>
          <w:sz w:val="18"/>
          <w:szCs w:val="18"/>
        </w:rPr>
        <w:t>an unten aufgeführte Bankverbindung. Vielen Dank!</w:t>
      </w:r>
    </w:p>
    <w:p w:rsidR="00687AEE" w:rsidRPr="00174750" w:rsidRDefault="00687AEE" w:rsidP="00687AEE">
      <w:pPr>
        <w:pStyle w:val="KeinLeerraum"/>
        <w:rPr>
          <w:rFonts w:ascii="Arial" w:hAnsi="Arial" w:cs="Arial"/>
          <w:sz w:val="17"/>
          <w:szCs w:val="17"/>
        </w:rPr>
      </w:pPr>
    </w:p>
    <w:p w:rsidR="00174750" w:rsidRDefault="00174750" w:rsidP="00174750"/>
    <w:p w:rsidR="00385FFF" w:rsidRPr="000A2C52" w:rsidRDefault="00385FFF"/>
    <w:sectPr w:rsidR="00385FFF" w:rsidRPr="000A2C52" w:rsidSect="0017475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394" w:right="1050" w:bottom="1148" w:left="1050" w:header="142" w:footer="6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C41" w:rsidRDefault="00497C41">
      <w:pPr>
        <w:spacing w:before="0" w:after="0"/>
      </w:pPr>
      <w:r>
        <w:separator/>
      </w:r>
    </w:p>
  </w:endnote>
  <w:endnote w:type="continuationSeparator" w:id="0">
    <w:p w:rsidR="00497C41" w:rsidRDefault="00497C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0A2C52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85FF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0A0AD6" wp14:editId="704E911A">
              <wp:simplePos x="0" y="0"/>
              <wp:positionH relativeFrom="column">
                <wp:posOffset>41275</wp:posOffset>
              </wp:positionH>
              <wp:positionV relativeFrom="paragraph">
                <wp:posOffset>-359410</wp:posOffset>
              </wp:positionV>
              <wp:extent cx="6334125" cy="342900"/>
              <wp:effectExtent l="3175" t="254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41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4750" w:rsidRPr="002233E3" w:rsidRDefault="00174750" w:rsidP="00174750">
                          <w:pPr>
                            <w:tabs>
                              <w:tab w:val="left" w:pos="900"/>
                              <w:tab w:val="right" w:pos="2700"/>
                              <w:tab w:val="left" w:pos="3780"/>
                            </w:tabs>
                            <w:spacing w:before="60"/>
                            <w:ind w:right="136"/>
                            <w:rPr>
                              <w:sz w:val="16"/>
                              <w:szCs w:val="16"/>
                            </w:rPr>
                          </w:pP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 xml:space="preserve">Rückfragen zur Rechnung bitte mit Angabe der Rechnungsnummer an  </w:t>
                          </w:r>
                          <w:hyperlink r:id="rId1" w:history="1">
                            <w:r w:rsidRPr="002233E3">
                              <w:rPr>
                                <w:rStyle w:val="Hyperlink"/>
                                <w:rFonts w:ascii="Arial" w:eastAsia="Times New Roman" w:hAnsi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info@Cast4Art.de</w:t>
                            </w:r>
                          </w:hyperlink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2233E3">
                            <w:rPr>
                              <w:rFonts w:ascii="Arial" w:eastAsia="Times New Roman" w:hAnsi="Arial"/>
                              <w:bCs/>
                              <w:sz w:val="16"/>
                              <w:szCs w:val="16"/>
                            </w:rPr>
                            <w:t>oder unter der</w:t>
                          </w:r>
                          <w:r w:rsidRPr="002233E3">
                            <w:rPr>
                              <w:rFonts w:ascii="Arial" w:eastAsia="Times New Roman" w:hAnsi="Arial"/>
                              <w:b/>
                              <w:bCs/>
                              <w:sz w:val="16"/>
                              <w:szCs w:val="16"/>
                            </w:rPr>
                            <w:t xml:space="preserve"> 0049 (0) 6303/ 808 800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.25pt;margin-top:-28.3pt;width:498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" stroked="f">
              <v:textbox>
                <w:txbxContent>
                  <w:p w:rsidR="00174750" w:rsidRPr="002233E3" w:rsidRDefault="00174750" w:rsidP="00174750">
                    <w:pPr>
                      <w:tabs>
                        <w:tab w:val="left" w:pos="900"/>
                        <w:tab w:val="right" w:pos="2700"/>
                        <w:tab w:val="left" w:pos="3780"/>
                      </w:tabs>
                      <w:spacing w:before="60"/>
                      <w:ind w:right="136"/>
                      <w:rPr>
                        <w:sz w:val="16"/>
                        <w:szCs w:val="16"/>
                      </w:rPr>
                    </w:pP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 xml:space="preserve">Rückfragen zur Rechnung bitte mit Angabe der Rechnungsnummer an  </w:t>
                    </w:r>
                    <w:hyperlink r:id="rId2" w:history="1">
                      <w:r w:rsidRPr="002233E3">
                        <w:rPr>
                          <w:rStyle w:val="Hyperlink"/>
                          <w:rFonts w:ascii="Arial" w:eastAsia="Times New Roman" w:hAnsi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info@Cast4Art.de</w:t>
                      </w:r>
                    </w:hyperlink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</w:t>
                    </w:r>
                    <w:r w:rsidRPr="002233E3">
                      <w:rPr>
                        <w:rFonts w:ascii="Arial" w:eastAsia="Times New Roman" w:hAnsi="Arial"/>
                        <w:bCs/>
                        <w:sz w:val="16"/>
                        <w:szCs w:val="16"/>
                      </w:rPr>
                      <w:t>oder unter der</w:t>
                    </w:r>
                    <w:r w:rsidRPr="002233E3">
                      <w:rPr>
                        <w:rFonts w:ascii="Arial" w:eastAsia="Times New Roman" w:hAnsi="Arial"/>
                        <w:b/>
                        <w:bCs/>
                        <w:sz w:val="16"/>
                        <w:szCs w:val="16"/>
                      </w:rPr>
                      <w:t xml:space="preserve"> 0049 (0) 6303/ 808 800</w:t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14"/>
        <w:szCs w:val="14"/>
      </w:rPr>
      <w:t>Cast4Art</w:t>
    </w:r>
    <w:r>
      <w:rPr>
        <w:sz w:val="14"/>
        <w:szCs w:val="14"/>
      </w:rPr>
      <w:t xml:space="preserve"> Vertriebsgesellschaft</w:t>
    </w:r>
    <w:r>
      <w:rPr>
        <w:sz w:val="14"/>
        <w:szCs w:val="14"/>
      </w:rPr>
      <w:tab/>
    </w:r>
    <w:r>
      <w:rPr>
        <w:sz w:val="14"/>
        <w:szCs w:val="14"/>
      </w:rPr>
      <w:tab/>
    </w:r>
    <w:proofErr w:type="spellStart"/>
    <w:r>
      <w:rPr>
        <w:sz w:val="14"/>
        <w:szCs w:val="14"/>
      </w:rPr>
      <w:t>SteuerNr</w:t>
    </w:r>
    <w:proofErr w:type="spellEnd"/>
    <w:r>
      <w:rPr>
        <w:sz w:val="14"/>
        <w:szCs w:val="14"/>
      </w:rPr>
      <w:t xml:space="preserve">: 19/172/3120/1 – </w:t>
    </w:r>
    <w:proofErr w:type="spellStart"/>
    <w:r>
      <w:rPr>
        <w:sz w:val="14"/>
        <w:szCs w:val="14"/>
      </w:rPr>
      <w:t>USt</w:t>
    </w:r>
    <w:proofErr w:type="spellEnd"/>
    <w:r>
      <w:rPr>
        <w:sz w:val="14"/>
        <w:szCs w:val="14"/>
      </w:rPr>
      <w:t>.-ID: DE185191</w:t>
    </w:r>
    <w:r w:rsidRPr="00E31410">
      <w:rPr>
        <w:sz w:val="14"/>
        <w:szCs w:val="14"/>
      </w:rPr>
      <w:t>313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WebShop</w:t>
    </w:r>
    <w:proofErr w:type="spellEnd"/>
    <w:r>
      <w:rPr>
        <w:sz w:val="14"/>
        <w:szCs w:val="14"/>
      </w:rPr>
      <w:t>: www.KobracastArt.com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r>
      <w:rPr>
        <w:sz w:val="14"/>
        <w:szCs w:val="14"/>
      </w:rPr>
      <w:t xml:space="preserve">Inhaber: Dipl.-Wirtsch.-Ing. (FH) Boris Stuhlmüller        </w:t>
    </w:r>
    <w:r>
      <w:rPr>
        <w:sz w:val="14"/>
        <w:szCs w:val="14"/>
      </w:rPr>
      <w:tab/>
      <w:t xml:space="preserve">KSK Kaiserslautern BLZ 540 502 20  </w:t>
    </w:r>
    <w:r>
      <w:rPr>
        <w:sz w:val="14"/>
        <w:szCs w:val="14"/>
      </w:rPr>
      <w:tab/>
    </w:r>
    <w:proofErr w:type="spellStart"/>
    <w:r>
      <w:rPr>
        <w:sz w:val="14"/>
        <w:szCs w:val="14"/>
      </w:rPr>
      <w:t>InfoFon</w:t>
    </w:r>
    <w:proofErr w:type="spellEnd"/>
    <w:r>
      <w:rPr>
        <w:sz w:val="14"/>
        <w:szCs w:val="14"/>
      </w:rPr>
      <w:t xml:space="preserve">: +49 (0) 6303/ 808 800                </w:t>
    </w:r>
  </w:p>
  <w:p w:rsid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4"/>
        <w:szCs w:val="14"/>
      </w:rPr>
    </w:pPr>
    <w:proofErr w:type="spellStart"/>
    <w:r>
      <w:rPr>
        <w:sz w:val="14"/>
        <w:szCs w:val="14"/>
      </w:rPr>
      <w:t>Heinzental</w:t>
    </w:r>
    <w:proofErr w:type="spellEnd"/>
    <w:r>
      <w:rPr>
        <w:sz w:val="14"/>
        <w:szCs w:val="14"/>
      </w:rPr>
      <w:t xml:space="preserve"> 21</w:t>
    </w:r>
    <w:r>
      <w:rPr>
        <w:sz w:val="14"/>
        <w:szCs w:val="14"/>
      </w:rPr>
      <w:tab/>
      <w:t xml:space="preserve">       </w:t>
    </w:r>
    <w:r>
      <w:rPr>
        <w:sz w:val="14"/>
        <w:szCs w:val="14"/>
      </w:rPr>
      <w:tab/>
      <w:t>Kontonummer 522 078</w:t>
    </w:r>
    <w:r>
      <w:rPr>
        <w:sz w:val="14"/>
        <w:szCs w:val="14"/>
      </w:rPr>
      <w:tab/>
      <w:t xml:space="preserve">info@Cast4Art.de </w:t>
    </w:r>
  </w:p>
  <w:p w:rsidR="00174750" w:rsidRPr="00174750" w:rsidRDefault="00174750" w:rsidP="00174750">
    <w:pPr>
      <w:pStyle w:val="Rest"/>
      <w:tabs>
        <w:tab w:val="clear" w:pos="3780"/>
        <w:tab w:val="left" w:pos="3682"/>
        <w:tab w:val="left" w:pos="5041"/>
        <w:tab w:val="left" w:pos="7380"/>
      </w:tabs>
      <w:rPr>
        <w:sz w:val="12"/>
        <w:szCs w:val="12"/>
      </w:rPr>
    </w:pPr>
    <w:r>
      <w:rPr>
        <w:sz w:val="14"/>
        <w:szCs w:val="14"/>
      </w:rPr>
      <w:t xml:space="preserve">D-67680 </w:t>
    </w:r>
    <w:proofErr w:type="spellStart"/>
    <w:r>
      <w:rPr>
        <w:sz w:val="14"/>
        <w:szCs w:val="14"/>
      </w:rPr>
      <w:t>Neuhemsbach</w:t>
    </w:r>
    <w:proofErr w:type="spellEnd"/>
    <w:r>
      <w:rPr>
        <w:sz w:val="14"/>
        <w:szCs w:val="14"/>
      </w:rPr>
      <w:t>/ Germany</w:t>
    </w:r>
    <w:r>
      <w:rPr>
        <w:sz w:val="14"/>
        <w:szCs w:val="14"/>
      </w:rPr>
      <w:tab/>
      <w:t>IBAN: DE38 5405 0220 0000 5220 78</w:t>
    </w:r>
    <w:r>
      <w:rPr>
        <w:sz w:val="14"/>
        <w:szCs w:val="14"/>
      </w:rPr>
      <w:tab/>
      <w:t>www.Cast4Art.de</w:t>
    </w:r>
    <w:r>
      <w:rPr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C41" w:rsidRDefault="00497C41">
      <w:pPr>
        <w:spacing w:before="0" w:after="0"/>
      </w:pPr>
      <w:r>
        <w:separator/>
      </w:r>
    </w:p>
  </w:footnote>
  <w:footnote w:type="continuationSeparator" w:id="0">
    <w:p w:rsidR="00497C41" w:rsidRDefault="00497C4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17475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4F7F5DB1" wp14:editId="643A3115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08" w:rsidRDefault="00D33E08" w:rsidP="00174750">
    <w:pPr>
      <w:pStyle w:val="Kopfzei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65"/>
    <w:rsid w:val="00017DC2"/>
    <w:rsid w:val="000537DC"/>
    <w:rsid w:val="000A2C52"/>
    <w:rsid w:val="000A53B5"/>
    <w:rsid w:val="001069EF"/>
    <w:rsid w:val="001136F3"/>
    <w:rsid w:val="001318FB"/>
    <w:rsid w:val="00174750"/>
    <w:rsid w:val="00177071"/>
    <w:rsid w:val="001A5983"/>
    <w:rsid w:val="001F6053"/>
    <w:rsid w:val="001F63B5"/>
    <w:rsid w:val="00236665"/>
    <w:rsid w:val="00292291"/>
    <w:rsid w:val="002A6845"/>
    <w:rsid w:val="002E6F9E"/>
    <w:rsid w:val="002F3D84"/>
    <w:rsid w:val="00350683"/>
    <w:rsid w:val="00385FFF"/>
    <w:rsid w:val="003A1D6C"/>
    <w:rsid w:val="003D67E4"/>
    <w:rsid w:val="00464430"/>
    <w:rsid w:val="00497C41"/>
    <w:rsid w:val="00596849"/>
    <w:rsid w:val="005D51CF"/>
    <w:rsid w:val="005F3C38"/>
    <w:rsid w:val="00617798"/>
    <w:rsid w:val="00674E7E"/>
    <w:rsid w:val="00687AEE"/>
    <w:rsid w:val="006B47CC"/>
    <w:rsid w:val="00767239"/>
    <w:rsid w:val="008169AF"/>
    <w:rsid w:val="00926267"/>
    <w:rsid w:val="009A7A0A"/>
    <w:rsid w:val="00A737D6"/>
    <w:rsid w:val="00AC5128"/>
    <w:rsid w:val="00B37CC4"/>
    <w:rsid w:val="00B44B7D"/>
    <w:rsid w:val="00B71465"/>
    <w:rsid w:val="00BD4B29"/>
    <w:rsid w:val="00C03A78"/>
    <w:rsid w:val="00C66EDF"/>
    <w:rsid w:val="00C81998"/>
    <w:rsid w:val="00CD27AC"/>
    <w:rsid w:val="00CF2FDA"/>
    <w:rsid w:val="00CF43CB"/>
    <w:rsid w:val="00CF5E79"/>
    <w:rsid w:val="00D31FED"/>
    <w:rsid w:val="00D33E08"/>
    <w:rsid w:val="00D82F31"/>
    <w:rsid w:val="00D9276D"/>
    <w:rsid w:val="00DA3111"/>
    <w:rsid w:val="00E231B8"/>
    <w:rsid w:val="00F07E5A"/>
    <w:rsid w:val="00F16040"/>
    <w:rsid w:val="00F44F27"/>
    <w:rsid w:val="00F7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  <w:rPr>
      <w:szCs w:val="4"/>
    </w:rPr>
  </w:style>
  <w:style w:type="character" w:styleId="Fett">
    <w:name w:val="Strong"/>
    <w:basedOn w:val="Absatz-Standardschriftart"/>
    <w:uiPriority w:val="1"/>
    <w:unhideWhenUsed/>
    <w:qFormat/>
    <w:rPr>
      <w:b/>
      <w:bCs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Pr>
      <w:szCs w:val="4"/>
    </w:rPr>
  </w:style>
  <w:style w:type="table" w:styleId="Tabellenraster">
    <w:name w:val="Table Grid"/>
    <w:basedOn w:val="NormaleTabell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paragraph" w:customStyle="1" w:styleId="Tabellenberschrift">
    <w:name w:val="Tabellenüberschrift"/>
    <w:basedOn w:val="Stand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NormaleTabelle"/>
    <w:uiPriority w:val="99"/>
    <w:pPr>
      <w:spacing w:before="80" w:after="80"/>
    </w:pPr>
    <w:tblPr>
      <w:tblInd w:w="0" w:type="dxa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475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4750"/>
    <w:rPr>
      <w:rFonts w:ascii="Tahoma" w:hAnsi="Tahoma" w:cs="Tahoma"/>
      <w:kern w:val="20"/>
      <w:sz w:val="16"/>
      <w:szCs w:val="16"/>
    </w:rPr>
  </w:style>
  <w:style w:type="table" w:customStyle="1" w:styleId="Tabellenraster1">
    <w:name w:val="Tabellenraster1"/>
    <w:basedOn w:val="NormaleTabelle"/>
    <w:next w:val="Tabellenraster"/>
    <w:rsid w:val="00174750"/>
    <w:pPr>
      <w:spacing w:before="0" w:after="0"/>
    </w:pPr>
    <w:rPr>
      <w:rFonts w:ascii="Times" w:eastAsia="Times" w:hAnsi="Times" w:cs="Times New Roman"/>
      <w:color w:val="auto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rsid w:val="00174750"/>
    <w:rPr>
      <w:color w:val="0000FF"/>
      <w:u w:val="single"/>
    </w:rPr>
  </w:style>
  <w:style w:type="paragraph" w:customStyle="1" w:styleId="Rest">
    <w:name w:val="Rest"/>
    <w:basedOn w:val="Standard"/>
    <w:next w:val="Standard"/>
    <w:rsid w:val="00174750"/>
    <w:pPr>
      <w:tabs>
        <w:tab w:val="left" w:pos="2126"/>
        <w:tab w:val="left" w:pos="3780"/>
        <w:tab w:val="left" w:pos="4479"/>
        <w:tab w:val="left" w:pos="7655"/>
      </w:tabs>
      <w:spacing w:before="0" w:after="0"/>
    </w:pPr>
    <w:rPr>
      <w:rFonts w:ascii="Arial" w:eastAsia="Times New Roman" w:hAnsi="Arial" w:cs="Times New Roman"/>
      <w:color w:val="auto"/>
      <w:kern w:val="0"/>
      <w:sz w:val="16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ast4Art.de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ast4Art.de" TargetMode="External"/><Relationship Id="rId1" Type="http://schemas.openxmlformats.org/officeDocument/2006/relationships/hyperlink" Target="mailto:info@Cast4Ar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vin\Documents\RechnungExport2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/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4D261F-5417-4B7B-950E-CA12E7EE3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RechnungExport2.dotx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Marvin</dc:creator>
  <cp:lastModifiedBy>Richment</cp:lastModifiedBy>
  <cp:revision>31</cp:revision>
  <dcterms:created xsi:type="dcterms:W3CDTF">2013-09-24T07:45:00Z</dcterms:created>
  <dcterms:modified xsi:type="dcterms:W3CDTF">2014-03-31T14:23:00Z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